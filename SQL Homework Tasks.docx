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3E2" w:rsidRDefault="00E643A9">
      <w:r>
        <w:t>SQL Homework Tasks:</w:t>
      </w:r>
    </w:p>
    <w:p w:rsidR="00E643A9" w:rsidRDefault="00E643A9">
      <w:r>
        <w:t>1.1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PostalCode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:rsidR="00E643A9" w:rsidRDefault="00E643A9" w:rsidP="00E643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'Paris'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'London'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43A9" w:rsidRDefault="00E643A9" w:rsidP="00E643A9">
      <w:pPr>
        <w:rPr>
          <w:rFonts w:ascii="Consolas" w:hAnsi="Consolas" w:cs="Consolas"/>
          <w:color w:val="808080"/>
          <w:sz w:val="19"/>
          <w:szCs w:val="19"/>
        </w:rPr>
      </w:pPr>
    </w:p>
    <w:p w:rsidR="00E643A9" w:rsidRPr="00E643A9" w:rsidRDefault="00E643A9" w:rsidP="00E643A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1.2 and 1.3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:rsidR="00E643A9" w:rsidRDefault="00E643A9" w:rsidP="00E643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'%bottles%'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43A9" w:rsidRPr="00E643A9" w:rsidRDefault="00E643A9" w:rsidP="00E643A9">
      <w:pPr>
        <w:rPr>
          <w:rFonts w:ascii="Consolas" w:hAnsi="Consolas" w:cs="Consolas"/>
          <w:sz w:val="19"/>
          <w:szCs w:val="19"/>
        </w:rPr>
      </w:pPr>
    </w:p>
    <w:p w:rsidR="00E643A9" w:rsidRDefault="00E643A9" w:rsidP="00E643A9">
      <w:pPr>
        <w:rPr>
          <w:rFonts w:ascii="Consolas" w:hAnsi="Consolas" w:cs="Consolas"/>
          <w:sz w:val="19"/>
          <w:szCs w:val="19"/>
        </w:rPr>
      </w:pPr>
      <w:r w:rsidRPr="00E643A9">
        <w:rPr>
          <w:rFonts w:ascii="Consolas" w:hAnsi="Consolas" w:cs="Consolas"/>
          <w:sz w:val="19"/>
          <w:szCs w:val="19"/>
        </w:rPr>
        <w:t>1.4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'Products per category'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</w:p>
    <w:p w:rsidR="00E643A9" w:rsidRDefault="00E643A9" w:rsidP="00E643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Categories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43A9" w:rsidRDefault="00E643A9" w:rsidP="00E643A9">
      <w:pPr>
        <w:rPr>
          <w:rFonts w:ascii="Consolas" w:hAnsi="Consolas" w:cs="Consolas"/>
          <w:color w:val="808080"/>
          <w:sz w:val="19"/>
          <w:szCs w:val="19"/>
        </w:rPr>
      </w:pPr>
    </w:p>
    <w:p w:rsidR="00E643A9" w:rsidRDefault="00E643A9" w:rsidP="00E643A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1.5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E643A9" w:rsidRDefault="00E643A9" w:rsidP="00E643A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43A9" w:rsidRDefault="00E643A9" w:rsidP="00E643A9">
      <w:pPr>
        <w:rPr>
          <w:rFonts w:ascii="Consolas" w:hAnsi="Consolas" w:cs="Consolas"/>
          <w:color w:val="808080"/>
          <w:sz w:val="19"/>
          <w:szCs w:val="19"/>
        </w:rPr>
      </w:pPr>
    </w:p>
    <w:p w:rsidR="00E643A9" w:rsidRDefault="00E643A9" w:rsidP="00E643A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1.6</w:t>
      </w:r>
    </w:p>
    <w:p w:rsidR="004238AD" w:rsidRDefault="004238AD" w:rsidP="0042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4238AD" w:rsidRDefault="004238AD" w:rsidP="0042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Territories</w:t>
      </w:r>
    </w:p>
    <w:p w:rsidR="004238AD" w:rsidRDefault="004238AD" w:rsidP="0042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Region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RegionID</w:t>
      </w:r>
      <w:proofErr w:type="spellEnd"/>
    </w:p>
    <w:p w:rsidR="004238AD" w:rsidRDefault="004238AD" w:rsidP="0042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TerritoryDescription</w:t>
      </w:r>
      <w:proofErr w:type="spellEnd"/>
    </w:p>
    <w:p w:rsidR="004238AD" w:rsidRDefault="004238AD" w:rsidP="0042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4238AD" w:rsidRDefault="004238AD" w:rsidP="00423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orders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4238AD" w:rsidRDefault="004238AD" w:rsidP="004238AD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643A9" w:rsidRDefault="00E643A9" w:rsidP="00E643A9">
      <w:pPr>
        <w:rPr>
          <w:rFonts w:ascii="Consolas" w:hAnsi="Consolas" w:cs="Consolas"/>
          <w:sz w:val="19"/>
          <w:szCs w:val="19"/>
        </w:rPr>
      </w:pPr>
    </w:p>
    <w:p w:rsidR="00E643A9" w:rsidRDefault="00E643A9" w:rsidP="00E643A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1.7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E643A9" w:rsidRDefault="00E643A9" w:rsidP="00E64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'Orders with freight over 100.00'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:rsidR="00E643A9" w:rsidRDefault="00E643A9" w:rsidP="00E643A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100.00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643A9" w:rsidRDefault="00E643A9" w:rsidP="00E643A9">
      <w:pPr>
        <w:rPr>
          <w:rFonts w:ascii="Consolas" w:hAnsi="Consolas" w:cs="Consolas"/>
          <w:sz w:val="19"/>
          <w:szCs w:val="19"/>
        </w:rPr>
      </w:pPr>
    </w:p>
    <w:p w:rsidR="00E643A9" w:rsidRDefault="00E643A9" w:rsidP="00E643A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1.8</w:t>
      </w:r>
    </w:p>
    <w:p w:rsidR="006E3EA3" w:rsidRDefault="006E3EA3" w:rsidP="006E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:rsidR="006E3EA3" w:rsidRDefault="006E3EA3" w:rsidP="006E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'Price Total'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Discou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nt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'Reduction'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3EA3" w:rsidRDefault="006E3EA3" w:rsidP="006E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</w:t>
      </w:r>
    </w:p>
    <w:p w:rsidR="006E3EA3" w:rsidRDefault="006E3EA3" w:rsidP="006E3E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</w:p>
    <w:p w:rsidR="006E3EA3" w:rsidRPr="00E643A9" w:rsidRDefault="006E3EA3" w:rsidP="006E3EA3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Reduction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6E3EA3" w:rsidRPr="00E64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A9"/>
    <w:rsid w:val="004238AD"/>
    <w:rsid w:val="006E3EA3"/>
    <w:rsid w:val="00DD297D"/>
    <w:rsid w:val="00E643A9"/>
    <w:rsid w:val="00ED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5EE0"/>
  <w15:chartTrackingRefBased/>
  <w15:docId w15:val="{3FF9979A-4D4A-4C79-8257-CFEC74C2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B4E60B66</Template>
  <TotalTime>33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Nicholl</dc:creator>
  <cp:keywords/>
  <dc:description/>
  <cp:lastModifiedBy>Elizabeth Nicholl</cp:lastModifiedBy>
  <cp:revision>3</cp:revision>
  <dcterms:created xsi:type="dcterms:W3CDTF">2019-11-18T17:36:00Z</dcterms:created>
  <dcterms:modified xsi:type="dcterms:W3CDTF">2019-11-18T20:26:00Z</dcterms:modified>
</cp:coreProperties>
</file>